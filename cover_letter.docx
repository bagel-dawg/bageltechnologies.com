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8D" w:rsidRPr="00B4528D" w:rsidRDefault="007618E3" w:rsidP="00B4528D">
      <w:pPr>
        <w:pStyle w:val="Title"/>
      </w:pPr>
      <w:r>
        <w:t>Ryan Knauer</w:t>
      </w:r>
    </w:p>
    <w:p w:rsidR="008417D1" w:rsidRDefault="007618E3" w:rsidP="008417D1">
      <w:r>
        <w:t>8911 Plymouth Street, 23503</w:t>
      </w:r>
      <w:r w:rsidR="008417D1">
        <w:t> | </w:t>
      </w:r>
      <w:r>
        <w:t xml:space="preserve">(757) 705 1539 </w:t>
      </w:r>
      <w:r w:rsidR="008417D1">
        <w:t>| </w:t>
      </w:r>
      <w:hyperlink r:id="rId7" w:history="1">
        <w:r w:rsidRPr="00A14352">
          <w:rPr>
            <w:rStyle w:val="Hyperlink"/>
          </w:rPr>
          <w:t>ryan@cs.odu.edu</w:t>
        </w:r>
      </w:hyperlink>
      <w:r>
        <w:t xml:space="preserve"> | </w:t>
      </w:r>
      <w:hyperlink r:id="rId8" w:history="1">
        <w:r w:rsidRPr="00A14352">
          <w:rPr>
            <w:rStyle w:val="Hyperlink"/>
          </w:rPr>
          <w:t>www.cs.odu.edu/~ryan</w:t>
        </w:r>
      </w:hyperlink>
    </w:p>
    <w:p w:rsidR="008C4A27" w:rsidRDefault="007618E3" w:rsidP="008C4A27">
      <w:pPr>
        <w:pStyle w:val="Date"/>
      </w:pPr>
      <w:r>
        <w:t>3/30/2017</w:t>
      </w:r>
    </w:p>
    <w:sdt>
      <w:sdtPr>
        <w:alias w:val="Recipient Name:"/>
        <w:tag w:val="Recipient Name:"/>
        <w:id w:val="1064140302"/>
        <w:placeholder>
          <w:docPart w:val="3D657726D7104280A353AE6A7B66C3AE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8C4A27" w:rsidRDefault="007618E3" w:rsidP="008417D1">
          <w:pPr>
            <w:pStyle w:val="Address"/>
          </w:pPr>
          <w:r>
            <w:t>Old Dominion University,</w:t>
          </w:r>
          <w:r>
            <w:br/>
            <w:t>Computer Science Department</w:t>
          </w:r>
        </w:p>
      </w:sdtContent>
    </w:sdt>
    <w:p w:rsidR="008C4A27" w:rsidRDefault="007618E3" w:rsidP="008C4A27">
      <w:pPr>
        <w:pStyle w:val="Salutation"/>
      </w:pPr>
      <w:r>
        <w:t>D</w:t>
      </w:r>
      <w:r w:rsidR="008417D1">
        <w:t>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0FE5759BDB754CB683384FAAB171F6C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>
            <w:t>Old Dominion University,</w:t>
          </w:r>
          <w:r>
            <w:br/>
            <w:t>Computer Science Department</w:t>
          </w:r>
        </w:sdtContent>
      </w:sdt>
      <w:r w:rsidR="008C4A27">
        <w:t>:</w:t>
      </w:r>
    </w:p>
    <w:p w:rsidR="008417D1" w:rsidRDefault="007618E3" w:rsidP="007618E3">
      <w:pPr>
        <w:ind w:firstLine="720"/>
      </w:pPr>
      <w:r>
        <w:t>I am writing today as I am interested in the Senior Systems Administrator position which has recently opened up in your department. I believe I would be a good fit for this positions as I am both qualified and have the necessary experience within the department to do the job well.</w:t>
      </w:r>
    </w:p>
    <w:p w:rsidR="007618E3" w:rsidRDefault="007618E3" w:rsidP="007618E3">
      <w:bookmarkStart w:id="0" w:name="_GoBack"/>
      <w:bookmarkEnd w:id="0"/>
      <w:r>
        <w:t>My Skill sets include the following line items:</w:t>
      </w:r>
    </w:p>
    <w:p w:rsidR="007618E3" w:rsidRDefault="007618E3" w:rsidP="007618E3">
      <w:pPr>
        <w:ind w:firstLine="720"/>
      </w:pPr>
      <w:r>
        <w:t>-Windows Administration.</w:t>
      </w:r>
    </w:p>
    <w:p w:rsidR="007618E3" w:rsidRDefault="007618E3" w:rsidP="007618E3">
      <w:pPr>
        <w:ind w:firstLine="720"/>
      </w:pPr>
      <w:r>
        <w:t>-Linux Administration.</w:t>
      </w:r>
    </w:p>
    <w:p w:rsidR="007618E3" w:rsidRDefault="007618E3" w:rsidP="007618E3">
      <w:pPr>
        <w:ind w:firstLine="720"/>
      </w:pPr>
      <w:r>
        <w:t>-Virtualization technologies using VMware, Hyper-V, and AWS.</w:t>
      </w:r>
    </w:p>
    <w:p w:rsidR="008417D1" w:rsidRDefault="008417D1" w:rsidP="008417D1">
      <w:pPr>
        <w:pStyle w:val="Closing"/>
      </w:pPr>
      <w:r>
        <w:t>Sincerely,</w:t>
      </w:r>
    </w:p>
    <w:p w:rsidR="00B4528D" w:rsidRPr="00F34A95" w:rsidRDefault="007618E3" w:rsidP="00F34A95">
      <w:pPr>
        <w:pStyle w:val="Signature"/>
        <w:rPr>
          <w:color w:val="404040" w:themeColor="text1" w:themeTint="BF"/>
        </w:rPr>
      </w:pPr>
      <w:r>
        <w:rPr>
          <w:color w:val="404040" w:themeColor="text1" w:themeTint="BF"/>
        </w:rPr>
        <w:t>Ryan Knauer.</w:t>
      </w:r>
    </w:p>
    <w:sectPr w:rsidR="00B4528D" w:rsidRPr="00F34A95">
      <w:footerReference w:type="default" r:id="rId9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8E3" w:rsidRDefault="007618E3" w:rsidP="008C4A27">
      <w:pPr>
        <w:spacing w:after="0"/>
      </w:pPr>
      <w:r>
        <w:separator/>
      </w:r>
    </w:p>
  </w:endnote>
  <w:endnote w:type="continuationSeparator" w:id="0">
    <w:p w:rsidR="007618E3" w:rsidRDefault="007618E3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8E3" w:rsidRDefault="007618E3" w:rsidP="008C4A27">
      <w:pPr>
        <w:spacing w:after="0"/>
      </w:pPr>
      <w:r>
        <w:separator/>
      </w:r>
    </w:p>
  </w:footnote>
  <w:footnote w:type="continuationSeparator" w:id="0">
    <w:p w:rsidR="007618E3" w:rsidRDefault="007618E3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8E3"/>
    <w:rsid w:val="00077B54"/>
    <w:rsid w:val="00293B83"/>
    <w:rsid w:val="004C6507"/>
    <w:rsid w:val="00586C86"/>
    <w:rsid w:val="006A3CE7"/>
    <w:rsid w:val="007618E3"/>
    <w:rsid w:val="008417D1"/>
    <w:rsid w:val="008C4A27"/>
    <w:rsid w:val="00A71493"/>
    <w:rsid w:val="00B137AD"/>
    <w:rsid w:val="00B4528D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8F2C1-0BAF-47FC-BA40-16A25B0E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7618E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odu.edu/~rya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yan@cs.od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ifs-ecs.cs.odu.edu\staff\ryan\AppData\Roaming\Microsoft\Templates\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657726D7104280A353AE6A7B66C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6BFA-7499-4F9D-A6D9-118A2B1D394E}"/>
      </w:docPartPr>
      <w:docPartBody>
        <w:p w:rsidR="00000000" w:rsidRDefault="0070289F">
          <w:pPr>
            <w:pStyle w:val="3D657726D7104280A353AE6A7B66C3AE"/>
          </w:pPr>
          <w:r>
            <w:t>Recipient Name</w:t>
          </w:r>
        </w:p>
      </w:docPartBody>
    </w:docPart>
    <w:docPart>
      <w:docPartPr>
        <w:name w:val="0FE5759BDB754CB683384FAAB171F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D8FF4-D808-4794-9E4D-E18E6C407654}"/>
      </w:docPartPr>
      <w:docPartBody>
        <w:p w:rsidR="00000000" w:rsidRDefault="0070289F">
          <w:pPr>
            <w:pStyle w:val="0FE5759BDB754CB683384FAAB171F6C6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9AE5771ACD4C01B4DA4BC48DAC3F26">
    <w:name w:val="B49AE5771ACD4C01B4DA4BC48DAC3F26"/>
  </w:style>
  <w:style w:type="paragraph" w:customStyle="1" w:styleId="92A5C5FC7A90439D822A7B2311CC6B35">
    <w:name w:val="92A5C5FC7A90439D822A7B2311CC6B35"/>
  </w:style>
  <w:style w:type="paragraph" w:customStyle="1" w:styleId="29A3C97225DE495E992D56E9667281C3">
    <w:name w:val="29A3C97225DE495E992D56E9667281C3"/>
  </w:style>
  <w:style w:type="paragraph" w:customStyle="1" w:styleId="2E150FB8277B46D1A19643C14BC31435">
    <w:name w:val="2E150FB8277B46D1A19643C14BC31435"/>
  </w:style>
  <w:style w:type="paragraph" w:customStyle="1" w:styleId="9FE19C13A6CB49688F661EE22D43546F">
    <w:name w:val="9FE19C13A6CB49688F661EE22D43546F"/>
  </w:style>
  <w:style w:type="paragraph" w:customStyle="1" w:styleId="3D657726D7104280A353AE6A7B66C3AE">
    <w:name w:val="3D657726D7104280A353AE6A7B66C3AE"/>
  </w:style>
  <w:style w:type="paragraph" w:customStyle="1" w:styleId="059ADDE3595E43CDBB2452368D6CBC4D">
    <w:name w:val="059ADDE3595E43CDBB2452368D6CBC4D"/>
  </w:style>
  <w:style w:type="paragraph" w:customStyle="1" w:styleId="0FE5759BDB754CB683384FAAB171F6C6">
    <w:name w:val="0FE5759BDB754CB683384FAAB171F6C6"/>
  </w:style>
  <w:style w:type="paragraph" w:customStyle="1" w:styleId="73D248CAA31343238F2D269ECDFF0E73">
    <w:name w:val="73D248CAA31343238F2D269ECDFF0E73"/>
  </w:style>
  <w:style w:type="paragraph" w:customStyle="1" w:styleId="D13F5534B9FC4D5D814DAC1584E498A7">
    <w:name w:val="D13F5534B9FC4D5D814DAC1584E49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letter.dotx</Template>
  <TotalTime>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Knauer</dc:creator>
  <cp:keywords>Old Dominion University,
Computer Science Department</cp:keywords>
  <dc:description/>
  <cp:lastModifiedBy>Ryan Knauer</cp:lastModifiedBy>
  <cp:revision>1</cp:revision>
  <dcterms:created xsi:type="dcterms:W3CDTF">2017-03-30T15:16:00Z</dcterms:created>
  <dcterms:modified xsi:type="dcterms:W3CDTF">2017-03-30T15:22:00Z</dcterms:modified>
</cp:coreProperties>
</file>